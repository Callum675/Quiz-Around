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B7519" w14:textId="77777777" w:rsidR="00850EE5" w:rsidRDefault="00850EE5" w:rsidP="00850EE5">
      <w:pPr>
        <w:pStyle w:val="Title"/>
      </w:pPr>
      <w:r w:rsidRPr="00C80A46">
        <w:t>H171 35</w:t>
      </w:r>
      <w:r w:rsidR="008375D6">
        <w:t>: Test Plan and Log</w:t>
      </w:r>
    </w:p>
    <w:p w14:paraId="31A80CA9" w14:textId="77777777" w:rsidR="006A0959" w:rsidRDefault="00850EE5">
      <w:pPr>
        <w:pStyle w:val="Heading1"/>
      </w:pPr>
      <w:r>
        <w:t>Test Plan and Log</w:t>
      </w:r>
    </w:p>
    <w:p w14:paraId="16FA7B4D" w14:textId="77777777" w:rsidR="006A0959" w:rsidRDefault="00850EE5">
      <w:r>
        <w:t>Please remember to test all of your functions at each stage of the build!  (Add your own tests to the table below.)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50EE5" w14:paraId="28E39261" w14:textId="77777777" w:rsidTr="00850EE5">
        <w:tc>
          <w:tcPr>
            <w:tcW w:w="1870" w:type="dxa"/>
          </w:tcPr>
          <w:p w14:paraId="2258EC87" w14:textId="77777777" w:rsidR="00850EE5" w:rsidRDefault="00850EE5">
            <w:r>
              <w:t>Test Run (Item Tested)</w:t>
            </w:r>
          </w:p>
        </w:tc>
        <w:tc>
          <w:tcPr>
            <w:tcW w:w="1870" w:type="dxa"/>
          </w:tcPr>
          <w:p w14:paraId="4876A952" w14:textId="77777777" w:rsidR="00850EE5" w:rsidRDefault="00850EE5">
            <w:r>
              <w:t>Data Used</w:t>
            </w:r>
          </w:p>
        </w:tc>
        <w:tc>
          <w:tcPr>
            <w:tcW w:w="1870" w:type="dxa"/>
          </w:tcPr>
          <w:p w14:paraId="0B4A8410" w14:textId="77777777" w:rsidR="00850EE5" w:rsidRDefault="00850EE5">
            <w:r>
              <w:t>Expected Result</w:t>
            </w:r>
          </w:p>
        </w:tc>
        <w:tc>
          <w:tcPr>
            <w:tcW w:w="1870" w:type="dxa"/>
          </w:tcPr>
          <w:p w14:paraId="44B9020D" w14:textId="77777777" w:rsidR="00850EE5" w:rsidRDefault="00850EE5">
            <w:r>
              <w:t>Actual Result</w:t>
            </w:r>
          </w:p>
        </w:tc>
        <w:tc>
          <w:tcPr>
            <w:tcW w:w="1870" w:type="dxa"/>
          </w:tcPr>
          <w:p w14:paraId="089074F5" w14:textId="77777777" w:rsidR="00850EE5" w:rsidRDefault="00850EE5">
            <w:r>
              <w:t>Action Taken</w:t>
            </w:r>
          </w:p>
        </w:tc>
      </w:tr>
      <w:tr w:rsidR="00850EE5" w14:paraId="17EDEA71" w14:textId="77777777" w:rsidTr="00850EE5">
        <w:tc>
          <w:tcPr>
            <w:tcW w:w="1870" w:type="dxa"/>
          </w:tcPr>
          <w:p w14:paraId="3D734FA2" w14:textId="67BC2AD9" w:rsidR="00850EE5" w:rsidRDefault="00241315">
            <w:r>
              <w:t>Generate quiz (No number input)</w:t>
            </w:r>
          </w:p>
        </w:tc>
        <w:tc>
          <w:tcPr>
            <w:tcW w:w="1870" w:type="dxa"/>
          </w:tcPr>
          <w:p w14:paraId="0BC2BCC4" w14:textId="57E2A96C" w:rsidR="00850EE5" w:rsidRDefault="00241315">
            <w:r>
              <w:t>None</w:t>
            </w:r>
          </w:p>
        </w:tc>
        <w:tc>
          <w:tcPr>
            <w:tcW w:w="1870" w:type="dxa"/>
          </w:tcPr>
          <w:p w14:paraId="48D0668C" w14:textId="6FB8963E" w:rsidR="00850EE5" w:rsidRDefault="00241315">
            <w:r>
              <w:t xml:space="preserve">Error: </w:t>
            </w:r>
            <w:r w:rsidRPr="00241315">
              <w:t>Please select a value for number of questions</w:t>
            </w:r>
          </w:p>
        </w:tc>
        <w:tc>
          <w:tcPr>
            <w:tcW w:w="1870" w:type="dxa"/>
          </w:tcPr>
          <w:p w14:paraId="7DFADD4D" w14:textId="6454C180" w:rsidR="00850EE5" w:rsidRDefault="00241315">
            <w:r>
              <w:t xml:space="preserve">Error: </w:t>
            </w:r>
            <w:r w:rsidRPr="00241315">
              <w:t>Please select a value for number of questions</w:t>
            </w:r>
          </w:p>
        </w:tc>
        <w:tc>
          <w:tcPr>
            <w:tcW w:w="1870" w:type="dxa"/>
          </w:tcPr>
          <w:p w14:paraId="1C08C803" w14:textId="4D9C89F3" w:rsidR="00850EE5" w:rsidRDefault="00241315">
            <w:r>
              <w:t>None</w:t>
            </w:r>
          </w:p>
        </w:tc>
      </w:tr>
      <w:tr w:rsidR="00850EE5" w14:paraId="71611DBB" w14:textId="77777777" w:rsidTr="00850EE5">
        <w:tc>
          <w:tcPr>
            <w:tcW w:w="1870" w:type="dxa"/>
          </w:tcPr>
          <w:p w14:paraId="1D47B23E" w14:textId="185FFCEF" w:rsidR="00850EE5" w:rsidRDefault="00241315">
            <w:r>
              <w:t>Generate Quiz (No topic input)</w:t>
            </w:r>
          </w:p>
        </w:tc>
        <w:tc>
          <w:tcPr>
            <w:tcW w:w="1870" w:type="dxa"/>
          </w:tcPr>
          <w:p w14:paraId="628DA90C" w14:textId="4672D168" w:rsidR="00850EE5" w:rsidRDefault="00241315">
            <w:r>
              <w:t xml:space="preserve">10, </w:t>
            </w:r>
          </w:p>
        </w:tc>
        <w:tc>
          <w:tcPr>
            <w:tcW w:w="1870" w:type="dxa"/>
          </w:tcPr>
          <w:p w14:paraId="6F9B17DC" w14:textId="728F44AD" w:rsidR="00850EE5" w:rsidRDefault="00241315">
            <w:r w:rsidRPr="00241315">
              <w:t>Error: Please select a topic</w:t>
            </w:r>
          </w:p>
        </w:tc>
        <w:tc>
          <w:tcPr>
            <w:tcW w:w="1870" w:type="dxa"/>
          </w:tcPr>
          <w:p w14:paraId="2BEF3F58" w14:textId="0B740FAF" w:rsidR="00850EE5" w:rsidRDefault="00241315">
            <w:r w:rsidRPr="00241315">
              <w:t>Error: Please select a topic</w:t>
            </w:r>
          </w:p>
        </w:tc>
        <w:tc>
          <w:tcPr>
            <w:tcW w:w="1870" w:type="dxa"/>
          </w:tcPr>
          <w:p w14:paraId="145DE684" w14:textId="54EC95F4" w:rsidR="00850EE5" w:rsidRDefault="00241315">
            <w:r>
              <w:t>None</w:t>
            </w:r>
          </w:p>
        </w:tc>
      </w:tr>
      <w:tr w:rsidR="00850EE5" w14:paraId="75B49536" w14:textId="77777777" w:rsidTr="00850EE5">
        <w:tc>
          <w:tcPr>
            <w:tcW w:w="1870" w:type="dxa"/>
          </w:tcPr>
          <w:p w14:paraId="35BE8F96" w14:textId="7EEF2EE8" w:rsidR="00850EE5" w:rsidRDefault="00241315">
            <w:r>
              <w:t>Generate Quiz (Both inputs)</w:t>
            </w:r>
          </w:p>
        </w:tc>
        <w:tc>
          <w:tcPr>
            <w:tcW w:w="1870" w:type="dxa"/>
          </w:tcPr>
          <w:p w14:paraId="6A9742AF" w14:textId="6717D582" w:rsidR="00850EE5" w:rsidRDefault="00241315">
            <w:r>
              <w:t>10, Mixed</w:t>
            </w:r>
          </w:p>
        </w:tc>
        <w:tc>
          <w:tcPr>
            <w:tcW w:w="1870" w:type="dxa"/>
          </w:tcPr>
          <w:p w14:paraId="47E62192" w14:textId="54D2012E" w:rsidR="00850EE5" w:rsidRDefault="00241315">
            <w:r>
              <w:t>Creates a quiz with 10 questions</w:t>
            </w:r>
          </w:p>
        </w:tc>
        <w:tc>
          <w:tcPr>
            <w:tcW w:w="1870" w:type="dxa"/>
          </w:tcPr>
          <w:p w14:paraId="62A2AA64" w14:textId="1DC809DB" w:rsidR="00850EE5" w:rsidRDefault="00241315">
            <w:r>
              <w:t>Creates a quiz with 10 questions</w:t>
            </w:r>
          </w:p>
        </w:tc>
        <w:tc>
          <w:tcPr>
            <w:tcW w:w="1870" w:type="dxa"/>
          </w:tcPr>
          <w:p w14:paraId="156F9BB1" w14:textId="4EF42A88" w:rsidR="00850EE5" w:rsidRDefault="00241315">
            <w:r>
              <w:t>None</w:t>
            </w:r>
          </w:p>
        </w:tc>
      </w:tr>
      <w:tr w:rsidR="00850EE5" w14:paraId="28FA811A" w14:textId="77777777" w:rsidTr="00850EE5">
        <w:tc>
          <w:tcPr>
            <w:tcW w:w="1870" w:type="dxa"/>
          </w:tcPr>
          <w:p w14:paraId="2BCD3680" w14:textId="0D4AA6C1" w:rsidR="00850EE5" w:rsidRDefault="00241315">
            <w:r>
              <w:t>Save Quiz</w:t>
            </w:r>
          </w:p>
        </w:tc>
        <w:tc>
          <w:tcPr>
            <w:tcW w:w="1870" w:type="dxa"/>
          </w:tcPr>
          <w:p w14:paraId="7AB085F7" w14:textId="48983A28" w:rsidR="00850EE5" w:rsidRDefault="00241315">
            <w:r>
              <w:t>10, Mixed</w:t>
            </w:r>
          </w:p>
        </w:tc>
        <w:tc>
          <w:tcPr>
            <w:tcW w:w="1870" w:type="dxa"/>
          </w:tcPr>
          <w:p w14:paraId="61106125" w14:textId="47459226" w:rsidR="00850EE5" w:rsidRDefault="00241315">
            <w:r>
              <w:t>Saves question data to a txt file</w:t>
            </w:r>
          </w:p>
        </w:tc>
        <w:tc>
          <w:tcPr>
            <w:tcW w:w="1870" w:type="dxa"/>
          </w:tcPr>
          <w:p w14:paraId="4C6BB191" w14:textId="55985441" w:rsidR="00850EE5" w:rsidRDefault="00241315">
            <w:r>
              <w:t>Saves question data to a txt file</w:t>
            </w:r>
          </w:p>
        </w:tc>
        <w:tc>
          <w:tcPr>
            <w:tcW w:w="1870" w:type="dxa"/>
          </w:tcPr>
          <w:p w14:paraId="5A87DB72" w14:textId="78B72420" w:rsidR="00850EE5" w:rsidRDefault="00241315">
            <w:r>
              <w:t>None</w:t>
            </w:r>
          </w:p>
        </w:tc>
      </w:tr>
      <w:tr w:rsidR="00850EE5" w14:paraId="5BBA9255" w14:textId="77777777" w:rsidTr="00850EE5">
        <w:tc>
          <w:tcPr>
            <w:tcW w:w="1870" w:type="dxa"/>
          </w:tcPr>
          <w:p w14:paraId="2D37905F" w14:textId="3EF0B01E" w:rsidR="00850EE5" w:rsidRDefault="00241315">
            <w:r>
              <w:t>Select answer</w:t>
            </w:r>
          </w:p>
        </w:tc>
        <w:tc>
          <w:tcPr>
            <w:tcW w:w="1870" w:type="dxa"/>
          </w:tcPr>
          <w:p w14:paraId="47AA62C1" w14:textId="4DAD58B8" w:rsidR="00850EE5" w:rsidRDefault="00241315">
            <w:r>
              <w:t>10, Mixed</w:t>
            </w:r>
          </w:p>
        </w:tc>
        <w:tc>
          <w:tcPr>
            <w:tcW w:w="1870" w:type="dxa"/>
          </w:tcPr>
          <w:p w14:paraId="6E9B6293" w14:textId="124BADB7" w:rsidR="00850EE5" w:rsidRDefault="00241315">
            <w:r>
              <w:t>Takes user input</w:t>
            </w:r>
          </w:p>
        </w:tc>
        <w:tc>
          <w:tcPr>
            <w:tcW w:w="1870" w:type="dxa"/>
          </w:tcPr>
          <w:p w14:paraId="5A2180C9" w14:textId="643F8F4F" w:rsidR="00850EE5" w:rsidRDefault="00241315">
            <w:r>
              <w:t>Takes user input</w:t>
            </w:r>
          </w:p>
        </w:tc>
        <w:tc>
          <w:tcPr>
            <w:tcW w:w="1870" w:type="dxa"/>
          </w:tcPr>
          <w:p w14:paraId="525681B3" w14:textId="4128F151" w:rsidR="00850EE5" w:rsidRDefault="00241315">
            <w:r>
              <w:t>None</w:t>
            </w:r>
          </w:p>
        </w:tc>
      </w:tr>
      <w:tr w:rsidR="00850EE5" w14:paraId="7BD41A44" w14:textId="77777777" w:rsidTr="00850EE5">
        <w:tc>
          <w:tcPr>
            <w:tcW w:w="1870" w:type="dxa"/>
          </w:tcPr>
          <w:p w14:paraId="1F8CACB5" w14:textId="1C746FCE" w:rsidR="00850EE5" w:rsidRDefault="00241315">
            <w:r>
              <w:t>Submit Answer</w:t>
            </w:r>
          </w:p>
        </w:tc>
        <w:tc>
          <w:tcPr>
            <w:tcW w:w="1870" w:type="dxa"/>
          </w:tcPr>
          <w:p w14:paraId="72CA6FD2" w14:textId="14258FE9" w:rsidR="00850EE5" w:rsidRDefault="00241315">
            <w:r>
              <w:t>10, Mixed</w:t>
            </w:r>
          </w:p>
        </w:tc>
        <w:tc>
          <w:tcPr>
            <w:tcW w:w="1870" w:type="dxa"/>
          </w:tcPr>
          <w:p w14:paraId="5B30C3D9" w14:textId="78E693BC" w:rsidR="00850EE5" w:rsidRDefault="00241315">
            <w:r>
              <w:t>Checks answer, updates score, load next question</w:t>
            </w:r>
          </w:p>
        </w:tc>
        <w:tc>
          <w:tcPr>
            <w:tcW w:w="1870" w:type="dxa"/>
          </w:tcPr>
          <w:p w14:paraId="78D63FB5" w14:textId="04CF7426" w:rsidR="00850EE5" w:rsidRDefault="00241315">
            <w:r>
              <w:t>Checks answer, updates score, load next question</w:t>
            </w:r>
          </w:p>
        </w:tc>
        <w:tc>
          <w:tcPr>
            <w:tcW w:w="1870" w:type="dxa"/>
          </w:tcPr>
          <w:p w14:paraId="4E5707D3" w14:textId="3F6D168B" w:rsidR="00850EE5" w:rsidRDefault="00241315">
            <w:r>
              <w:t>None</w:t>
            </w:r>
          </w:p>
        </w:tc>
      </w:tr>
      <w:tr w:rsidR="00850EE5" w14:paraId="74B99D3E" w14:textId="77777777" w:rsidTr="00850EE5">
        <w:tc>
          <w:tcPr>
            <w:tcW w:w="1870" w:type="dxa"/>
          </w:tcPr>
          <w:p w14:paraId="1300A322" w14:textId="70C11D7D" w:rsidR="00850EE5" w:rsidRDefault="002B385D">
            <w:r>
              <w:t>Quiz closes</w:t>
            </w:r>
          </w:p>
        </w:tc>
        <w:tc>
          <w:tcPr>
            <w:tcW w:w="1870" w:type="dxa"/>
          </w:tcPr>
          <w:p w14:paraId="1A7F0FB8" w14:textId="68EA278D" w:rsidR="00850EE5" w:rsidRDefault="002B385D">
            <w:r>
              <w:t>10, Mixed</w:t>
            </w:r>
          </w:p>
        </w:tc>
        <w:tc>
          <w:tcPr>
            <w:tcW w:w="1870" w:type="dxa"/>
          </w:tcPr>
          <w:p w14:paraId="178ABA72" w14:textId="2EFFCDC0" w:rsidR="00850EE5" w:rsidRDefault="002B385D">
            <w:r>
              <w:t>Quiz closes 10 seconds after finish</w:t>
            </w:r>
          </w:p>
        </w:tc>
        <w:tc>
          <w:tcPr>
            <w:tcW w:w="1870" w:type="dxa"/>
          </w:tcPr>
          <w:p w14:paraId="401F6E85" w14:textId="0846A354" w:rsidR="00850EE5" w:rsidRDefault="002B385D">
            <w:r>
              <w:t>Quiz closes 10 seconds after finish</w:t>
            </w:r>
          </w:p>
        </w:tc>
        <w:tc>
          <w:tcPr>
            <w:tcW w:w="1870" w:type="dxa"/>
          </w:tcPr>
          <w:p w14:paraId="10DFCC9F" w14:textId="24F7AFE1" w:rsidR="00850EE5" w:rsidRDefault="002B385D">
            <w:r>
              <w:t>None</w:t>
            </w:r>
          </w:p>
        </w:tc>
      </w:tr>
      <w:tr w:rsidR="002B385D" w14:paraId="5CD4394E" w14:textId="77777777" w:rsidTr="00850EE5">
        <w:tc>
          <w:tcPr>
            <w:tcW w:w="1870" w:type="dxa"/>
          </w:tcPr>
          <w:p w14:paraId="13067AA5" w14:textId="417485A9" w:rsidR="002B385D" w:rsidRDefault="002B385D">
            <w:r>
              <w:t>Generate Quiz (while other quiz is runing)</w:t>
            </w:r>
          </w:p>
        </w:tc>
        <w:tc>
          <w:tcPr>
            <w:tcW w:w="1870" w:type="dxa"/>
          </w:tcPr>
          <w:p w14:paraId="216921E4" w14:textId="77777777" w:rsidR="002B385D" w:rsidRDefault="002B385D">
            <w:r>
              <w:t>10, Mixed,</w:t>
            </w:r>
          </w:p>
          <w:p w14:paraId="7A9BCC14" w14:textId="2A20E512" w:rsidR="002B385D" w:rsidRDefault="002B385D">
            <w:r>
              <w:t>5, Science</w:t>
            </w:r>
          </w:p>
        </w:tc>
        <w:tc>
          <w:tcPr>
            <w:tcW w:w="1870" w:type="dxa"/>
          </w:tcPr>
          <w:p w14:paraId="45F107B0" w14:textId="17891D7B" w:rsidR="002B385D" w:rsidRDefault="002B385D">
            <w:r>
              <w:t>Closes old quiz, takes new data, generates new quiz</w:t>
            </w:r>
          </w:p>
        </w:tc>
        <w:tc>
          <w:tcPr>
            <w:tcW w:w="1870" w:type="dxa"/>
          </w:tcPr>
          <w:p w14:paraId="4AC0BE7B" w14:textId="42495C8D" w:rsidR="002B385D" w:rsidRDefault="002B385D">
            <w:r>
              <w:t>Closes old quiz, takes new data, generates new quiz</w:t>
            </w:r>
          </w:p>
        </w:tc>
        <w:tc>
          <w:tcPr>
            <w:tcW w:w="1870" w:type="dxa"/>
          </w:tcPr>
          <w:p w14:paraId="5F5862D4" w14:textId="1AB9CDB5" w:rsidR="002B385D" w:rsidRDefault="002B385D">
            <w:r>
              <w:t>None</w:t>
            </w:r>
          </w:p>
        </w:tc>
      </w:tr>
    </w:tbl>
    <w:p w14:paraId="0FD2372E" w14:textId="77777777" w:rsidR="00850EE5" w:rsidRDefault="00850EE5"/>
    <w:p w14:paraId="0E9BA9AB" w14:textId="77777777" w:rsidR="00850EE5" w:rsidRDefault="00850EE5"/>
    <w:sectPr w:rsidR="00850EE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E930D6" w14:textId="77777777" w:rsidR="000A1F0F" w:rsidRDefault="000A1F0F" w:rsidP="00592A2A">
      <w:pPr>
        <w:spacing w:after="0" w:line="240" w:lineRule="auto"/>
      </w:pPr>
      <w:r>
        <w:separator/>
      </w:r>
    </w:p>
  </w:endnote>
  <w:endnote w:type="continuationSeparator" w:id="0">
    <w:p w14:paraId="14A08080" w14:textId="77777777" w:rsidR="000A1F0F" w:rsidRDefault="000A1F0F" w:rsidP="00592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292EF" w14:textId="77777777" w:rsidR="000A1F0F" w:rsidRDefault="000A1F0F" w:rsidP="00592A2A">
      <w:pPr>
        <w:spacing w:after="0" w:line="240" w:lineRule="auto"/>
      </w:pPr>
      <w:r>
        <w:separator/>
      </w:r>
    </w:p>
  </w:footnote>
  <w:footnote w:type="continuationSeparator" w:id="0">
    <w:p w14:paraId="5C38AF5F" w14:textId="77777777" w:rsidR="000A1F0F" w:rsidRDefault="000A1F0F" w:rsidP="00592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EE5"/>
    <w:rsid w:val="000A1F0F"/>
    <w:rsid w:val="00241315"/>
    <w:rsid w:val="002B385D"/>
    <w:rsid w:val="00592A2A"/>
    <w:rsid w:val="006A0959"/>
    <w:rsid w:val="006A3202"/>
    <w:rsid w:val="008375D6"/>
    <w:rsid w:val="00850EE5"/>
    <w:rsid w:val="009E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9A4C3"/>
  <w15:chartTrackingRefBased/>
  <w15:docId w15:val="{B314AB9B-07D7-4DC5-AD32-AA3C8507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850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2A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A2A"/>
  </w:style>
  <w:style w:type="paragraph" w:styleId="Footer">
    <w:name w:val="footer"/>
    <w:basedOn w:val="Normal"/>
    <w:link w:val="FooterChar"/>
    <w:uiPriority w:val="99"/>
    <w:unhideWhenUsed/>
    <w:rsid w:val="00592A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nys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13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NYSSEN CHRISTINE</dc:creator>
  <cp:keywords/>
  <cp:lastModifiedBy>Callum Mcintosh</cp:lastModifiedBy>
  <cp:revision>4</cp:revision>
  <dcterms:created xsi:type="dcterms:W3CDTF">2014-09-07T20:27:00Z</dcterms:created>
  <dcterms:modified xsi:type="dcterms:W3CDTF">2021-04-13T22:44:00Z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